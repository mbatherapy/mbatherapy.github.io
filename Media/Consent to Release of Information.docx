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E596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57B48E9F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44D04F84" w14:textId="77777777" w:rsidR="000D1CCE" w:rsidRDefault="000D1CCE" w:rsidP="000D1CCE">
      <w:pPr>
        <w:pStyle w:val="InvoiceNo"/>
        <w:rPr>
          <w:sz w:val="32"/>
          <w:szCs w:val="32"/>
        </w:rPr>
      </w:pPr>
    </w:p>
    <w:p w14:paraId="0687480F" w14:textId="77777777" w:rsidR="000D1CCE" w:rsidRDefault="000D1CCE" w:rsidP="000D1CCE">
      <w:pPr>
        <w:pStyle w:val="InvoiceNo"/>
      </w:pPr>
    </w:p>
    <w:p w14:paraId="328F0150" w14:textId="77777777" w:rsidR="00CC0618" w:rsidRDefault="00CC0618" w:rsidP="000D1CCE">
      <w:pPr>
        <w:pStyle w:val="Toshipto"/>
        <w:outlineLvl w:val="0"/>
      </w:pPr>
    </w:p>
    <w:p w14:paraId="2917A9EB" w14:textId="77777777" w:rsidR="00CC0618" w:rsidRDefault="00CC0618" w:rsidP="000D1CCE">
      <w:pPr>
        <w:pStyle w:val="Toshipto"/>
        <w:outlineLvl w:val="0"/>
      </w:pPr>
    </w:p>
    <w:p w14:paraId="6D506AFB" w14:textId="77777777" w:rsidR="00CC0618" w:rsidRDefault="00CC0618" w:rsidP="000D1CCE">
      <w:pPr>
        <w:pStyle w:val="Toshipto"/>
        <w:outlineLvl w:val="0"/>
      </w:pPr>
    </w:p>
    <w:p w14:paraId="7D627A80" w14:textId="77777777" w:rsidR="003202FD" w:rsidRDefault="003202FD" w:rsidP="003202FD">
      <w:pPr>
        <w:jc w:val="center"/>
        <w:rPr>
          <w:rFonts w:cs="Arial"/>
          <w:b/>
          <w:bCs/>
          <w:sz w:val="22"/>
          <w:lang w:val="en-CA"/>
        </w:rPr>
      </w:pPr>
    </w:p>
    <w:p w14:paraId="45D3DC66" w14:textId="77777777" w:rsidR="003202FD" w:rsidRDefault="003202FD" w:rsidP="003202FD">
      <w:pPr>
        <w:pStyle w:val="Toshipto"/>
        <w:rPr>
          <w:b w:val="0"/>
        </w:rPr>
      </w:pPr>
    </w:p>
    <w:p w14:paraId="6BBB08BF" w14:textId="77777777" w:rsidR="003202FD" w:rsidRDefault="003202FD" w:rsidP="003202FD">
      <w:pPr>
        <w:pStyle w:val="Toshipto"/>
        <w:rPr>
          <w:b w:val="0"/>
        </w:rPr>
      </w:pPr>
    </w:p>
    <w:p w14:paraId="014B8379" w14:textId="77777777" w:rsidR="003202FD" w:rsidRDefault="003202FD" w:rsidP="003202FD">
      <w:pPr>
        <w:pStyle w:val="Toshipto"/>
        <w:rPr>
          <w:b w:val="0"/>
        </w:rPr>
      </w:pPr>
    </w:p>
    <w:p w14:paraId="48FF64A4" w14:textId="77777777" w:rsidR="003202FD" w:rsidRDefault="003202FD" w:rsidP="003202FD">
      <w:pPr>
        <w:pStyle w:val="Toshipto"/>
        <w:rPr>
          <w:b w:val="0"/>
        </w:rPr>
      </w:pPr>
    </w:p>
    <w:p w14:paraId="08C4BD73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I, _______________________________________________________ request that </w:t>
      </w:r>
      <w:r>
        <w:rPr>
          <w:b w:val="0"/>
        </w:rPr>
        <w:t>Dr. Kevin Miller</w:t>
      </w:r>
      <w:r w:rsidRPr="008938B4">
        <w:rPr>
          <w:b w:val="0"/>
        </w:rPr>
        <w:t xml:space="preserve"> </w:t>
      </w:r>
    </w:p>
    <w:p w14:paraId="7EA4A9DC" w14:textId="77777777" w:rsidR="003202FD" w:rsidRDefault="003202FD" w:rsidP="003202FD">
      <w:pPr>
        <w:pStyle w:val="Toshipto"/>
        <w:rPr>
          <w:b w:val="0"/>
        </w:rPr>
      </w:pPr>
    </w:p>
    <w:p w14:paraId="0E1548E6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release the following information: ___________________________________________________________________</w:t>
      </w:r>
    </w:p>
    <w:p w14:paraId="619A494A" w14:textId="77777777" w:rsidR="003202FD" w:rsidRPr="008938B4" w:rsidRDefault="003202FD" w:rsidP="003202FD">
      <w:pPr>
        <w:pStyle w:val="Toshipto"/>
        <w:rPr>
          <w:b w:val="0"/>
        </w:rPr>
      </w:pPr>
    </w:p>
    <w:p w14:paraId="76FA7C63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_________________</w:t>
      </w:r>
      <w:r>
        <w:rPr>
          <w:b w:val="0"/>
        </w:rPr>
        <w:t>__________________</w:t>
      </w:r>
      <w:r w:rsidRPr="008938B4">
        <w:rPr>
          <w:b w:val="0"/>
        </w:rPr>
        <w:t>___________________________________________________________</w:t>
      </w:r>
    </w:p>
    <w:p w14:paraId="0282E05F" w14:textId="77777777" w:rsidR="003202FD" w:rsidRPr="008938B4" w:rsidRDefault="003202FD" w:rsidP="003202FD">
      <w:pPr>
        <w:pStyle w:val="Toshipto"/>
        <w:rPr>
          <w:b w:val="0"/>
        </w:rPr>
      </w:pPr>
    </w:p>
    <w:p w14:paraId="71E66078" w14:textId="77777777" w:rsidR="003202FD" w:rsidRPr="008938B4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To the following people:</w:t>
      </w:r>
      <w:r>
        <w:rPr>
          <w:b w:val="0"/>
        </w:rPr>
        <w:t xml:space="preserve"> </w:t>
      </w:r>
      <w:r w:rsidRPr="008938B4">
        <w:rPr>
          <w:b w:val="0"/>
        </w:rPr>
        <w:t>__________________________________________________________________________</w:t>
      </w:r>
    </w:p>
    <w:p w14:paraId="2E0FD222" w14:textId="77777777" w:rsidR="003202FD" w:rsidRDefault="003202FD" w:rsidP="003202FD">
      <w:pPr>
        <w:pStyle w:val="Toshipto"/>
        <w:rPr>
          <w:b w:val="0"/>
        </w:rPr>
      </w:pPr>
    </w:p>
    <w:p w14:paraId="2FFD3A8B" w14:textId="77777777" w:rsidR="003202FD" w:rsidRDefault="003202FD" w:rsidP="003202FD">
      <w:pPr>
        <w:pStyle w:val="Toshipto"/>
        <w:rPr>
          <w:b w:val="0"/>
        </w:rPr>
      </w:pPr>
      <w:r>
        <w:rPr>
          <w:b w:val="0"/>
        </w:rPr>
        <w:t>__________________</w:t>
      </w:r>
      <w:r w:rsidRPr="008938B4">
        <w:rPr>
          <w:b w:val="0"/>
        </w:rPr>
        <w:t>____________________________________________________________________________</w:t>
      </w:r>
    </w:p>
    <w:p w14:paraId="20BBB852" w14:textId="77777777" w:rsidR="003202FD" w:rsidRPr="008938B4" w:rsidRDefault="003202FD" w:rsidP="003202FD">
      <w:pPr>
        <w:pStyle w:val="Toshipto"/>
        <w:rPr>
          <w:b w:val="0"/>
        </w:rPr>
      </w:pPr>
    </w:p>
    <w:p w14:paraId="5C9AE2C0" w14:textId="77777777" w:rsidR="003202FD" w:rsidRPr="008938B4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Via the following means: </w:t>
      </w:r>
    </w:p>
    <w:p w14:paraId="3CF9CC19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(Please check below how you would like to receive information. Information sent by email is not secure and confidentiality cannot be guaranteed.)</w:t>
      </w:r>
    </w:p>
    <w:p w14:paraId="5617A795" w14:textId="77777777" w:rsidR="003202FD" w:rsidRPr="008938B4" w:rsidRDefault="003202FD" w:rsidP="003202FD">
      <w:pPr>
        <w:pStyle w:val="Toshipto"/>
        <w:rPr>
          <w:b w:val="0"/>
        </w:rPr>
      </w:pPr>
    </w:p>
    <w:p w14:paraId="6484EA6D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____ Telephone, including voicemail (list telephone number) </w:t>
      </w:r>
    </w:p>
    <w:p w14:paraId="5A2235A2" w14:textId="77777777" w:rsidR="003202FD" w:rsidRPr="008938B4" w:rsidRDefault="003202FD" w:rsidP="003202FD">
      <w:pPr>
        <w:pStyle w:val="Toshipto"/>
        <w:rPr>
          <w:b w:val="0"/>
        </w:rPr>
      </w:pPr>
    </w:p>
    <w:p w14:paraId="6D70601D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_______________________________________________</w:t>
      </w:r>
      <w:r>
        <w:rPr>
          <w:b w:val="0"/>
        </w:rPr>
        <w:t>__________________</w:t>
      </w:r>
      <w:r w:rsidRPr="008938B4">
        <w:rPr>
          <w:b w:val="0"/>
        </w:rPr>
        <w:t>_____________________________</w:t>
      </w:r>
    </w:p>
    <w:p w14:paraId="0B2437B1" w14:textId="77777777" w:rsidR="003202FD" w:rsidRPr="008938B4" w:rsidRDefault="003202FD" w:rsidP="003202FD">
      <w:pPr>
        <w:pStyle w:val="Toshipto"/>
        <w:rPr>
          <w:b w:val="0"/>
        </w:rPr>
      </w:pPr>
    </w:p>
    <w:p w14:paraId="07793E39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____ Email (list email address) </w:t>
      </w:r>
    </w:p>
    <w:p w14:paraId="5154B7AB" w14:textId="77777777" w:rsidR="003202FD" w:rsidRPr="008938B4" w:rsidRDefault="003202FD" w:rsidP="003202FD">
      <w:pPr>
        <w:pStyle w:val="Toshipto"/>
        <w:rPr>
          <w:b w:val="0"/>
        </w:rPr>
      </w:pPr>
    </w:p>
    <w:p w14:paraId="3A170658" w14:textId="77777777" w:rsidR="003202FD" w:rsidRPr="008938B4" w:rsidRDefault="003202FD" w:rsidP="003202FD">
      <w:pPr>
        <w:pStyle w:val="Toshipto"/>
        <w:rPr>
          <w:b w:val="0"/>
        </w:rPr>
      </w:pPr>
      <w:r>
        <w:rPr>
          <w:b w:val="0"/>
        </w:rPr>
        <w:t>__________________</w:t>
      </w:r>
      <w:r w:rsidRPr="008938B4">
        <w:rPr>
          <w:b w:val="0"/>
        </w:rPr>
        <w:t>____________________________________________________________________________</w:t>
      </w:r>
    </w:p>
    <w:p w14:paraId="205B350A" w14:textId="77777777" w:rsidR="003202FD" w:rsidRDefault="003202FD" w:rsidP="003202FD">
      <w:pPr>
        <w:pStyle w:val="Toshipto"/>
        <w:rPr>
          <w:b w:val="0"/>
        </w:rPr>
      </w:pPr>
    </w:p>
    <w:p w14:paraId="660E76A7" w14:textId="77777777" w:rsidR="003202FD" w:rsidRPr="008938B4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____ Mail (list mailing address) </w:t>
      </w:r>
    </w:p>
    <w:p w14:paraId="53EAE372" w14:textId="77777777" w:rsidR="003202FD" w:rsidRDefault="003202FD" w:rsidP="003202FD">
      <w:pPr>
        <w:pStyle w:val="Toshipto"/>
        <w:rPr>
          <w:b w:val="0"/>
        </w:rPr>
      </w:pPr>
    </w:p>
    <w:p w14:paraId="75247323" w14:textId="77777777" w:rsidR="003202FD" w:rsidRPr="008938B4" w:rsidRDefault="003202FD" w:rsidP="003202FD">
      <w:pPr>
        <w:pStyle w:val="Toshipto"/>
        <w:rPr>
          <w:b w:val="0"/>
        </w:rPr>
      </w:pPr>
      <w:r>
        <w:rPr>
          <w:b w:val="0"/>
        </w:rPr>
        <w:t>__________________</w:t>
      </w:r>
      <w:r w:rsidRPr="008938B4">
        <w:rPr>
          <w:b w:val="0"/>
        </w:rPr>
        <w:t>____________________________________________________________________________</w:t>
      </w:r>
    </w:p>
    <w:p w14:paraId="1262070B" w14:textId="77777777" w:rsidR="003202FD" w:rsidRDefault="003202FD" w:rsidP="003202FD">
      <w:pPr>
        <w:pStyle w:val="Toshipto"/>
        <w:rPr>
          <w:b w:val="0"/>
        </w:rPr>
      </w:pPr>
    </w:p>
    <w:p w14:paraId="55B4F840" w14:textId="77777777" w:rsidR="003202FD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____ Other </w:t>
      </w:r>
    </w:p>
    <w:p w14:paraId="1AA4A57D" w14:textId="77777777" w:rsidR="003202FD" w:rsidRPr="008938B4" w:rsidRDefault="003202FD" w:rsidP="003202FD">
      <w:pPr>
        <w:pStyle w:val="Toshipto"/>
        <w:rPr>
          <w:b w:val="0"/>
        </w:rPr>
      </w:pPr>
    </w:p>
    <w:p w14:paraId="396D7803" w14:textId="77777777" w:rsidR="003202FD" w:rsidRPr="008938B4" w:rsidRDefault="003202FD" w:rsidP="003202FD">
      <w:pPr>
        <w:pStyle w:val="Toshipto"/>
        <w:rPr>
          <w:b w:val="0"/>
        </w:rPr>
      </w:pPr>
      <w:r>
        <w:rPr>
          <w:b w:val="0"/>
        </w:rPr>
        <w:t>______________________</w:t>
      </w:r>
      <w:r w:rsidRPr="008938B4">
        <w:rPr>
          <w:b w:val="0"/>
        </w:rPr>
        <w:t>____________________________________________</w:t>
      </w:r>
      <w:r>
        <w:rPr>
          <w:b w:val="0"/>
        </w:rPr>
        <w:t>____________________________</w:t>
      </w:r>
    </w:p>
    <w:p w14:paraId="37A1EF7F" w14:textId="77777777" w:rsidR="003202FD" w:rsidRPr="008938B4" w:rsidRDefault="003202FD" w:rsidP="003202FD">
      <w:pPr>
        <w:pStyle w:val="Toshipto"/>
        <w:rPr>
          <w:b w:val="0"/>
        </w:rPr>
      </w:pPr>
    </w:p>
    <w:p w14:paraId="5A6D9DE6" w14:textId="77777777" w:rsidR="003202FD" w:rsidRPr="008938B4" w:rsidRDefault="003202FD" w:rsidP="003202FD">
      <w:pPr>
        <w:pStyle w:val="Toshipto"/>
        <w:rPr>
          <w:b w:val="0"/>
        </w:rPr>
      </w:pPr>
      <w:r w:rsidRPr="008938B4">
        <w:rPr>
          <w:b w:val="0"/>
        </w:rPr>
        <w:t>_______________________________________________</w:t>
      </w:r>
      <w:r>
        <w:rPr>
          <w:b w:val="0"/>
        </w:rPr>
        <w:t>________</w:t>
      </w:r>
      <w:r w:rsidRPr="008938B4">
        <w:rPr>
          <w:b w:val="0"/>
        </w:rPr>
        <w:t>____</w:t>
      </w:r>
      <w:r w:rsidRPr="008938B4">
        <w:rPr>
          <w:b w:val="0"/>
        </w:rPr>
        <w:tab/>
        <w:t>_______________________</w:t>
      </w:r>
    </w:p>
    <w:p w14:paraId="3A4F5453" w14:textId="77777777" w:rsidR="003202FD" w:rsidRPr="008938B4" w:rsidRDefault="003202FD" w:rsidP="003202FD">
      <w:pPr>
        <w:pStyle w:val="Toshipto"/>
        <w:rPr>
          <w:b w:val="0"/>
        </w:rPr>
      </w:pPr>
      <w:r w:rsidRPr="008938B4">
        <w:rPr>
          <w:b w:val="0"/>
        </w:rPr>
        <w:t xml:space="preserve">Signature of Client (or Legal Guardian) </w:t>
      </w:r>
      <w:r w:rsidRPr="008938B4">
        <w:rPr>
          <w:b w:val="0"/>
        </w:rPr>
        <w:tab/>
      </w:r>
      <w:r w:rsidRPr="008938B4">
        <w:rPr>
          <w:b w:val="0"/>
        </w:rPr>
        <w:tab/>
      </w:r>
      <w:r w:rsidRPr="008938B4">
        <w:rPr>
          <w:b w:val="0"/>
        </w:rPr>
        <w:tab/>
      </w:r>
      <w:r w:rsidRPr="008938B4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8938B4">
        <w:rPr>
          <w:b w:val="0"/>
        </w:rPr>
        <w:t>Date</w:t>
      </w:r>
    </w:p>
    <w:p w14:paraId="1062D0D8" w14:textId="77777777" w:rsidR="003202FD" w:rsidRPr="008938B4" w:rsidRDefault="003202FD" w:rsidP="003202FD">
      <w:pPr>
        <w:pStyle w:val="Toshipto"/>
        <w:rPr>
          <w:b w:val="0"/>
        </w:rPr>
      </w:pPr>
    </w:p>
    <w:p w14:paraId="7D6F2C57" w14:textId="77777777" w:rsidR="00B90A42" w:rsidRPr="000D1CCE" w:rsidRDefault="00B90A42" w:rsidP="003202FD">
      <w:pPr>
        <w:pStyle w:val="Toshipto"/>
        <w:outlineLvl w:val="0"/>
      </w:pPr>
    </w:p>
    <w:sectPr w:rsidR="00B90A42" w:rsidRPr="000D1CCE" w:rsidSect="00CC0618">
      <w:footerReference w:type="default" r:id="rId8"/>
      <w:headerReference w:type="first" r:id="rId9"/>
      <w:footerReference w:type="first" r:id="rId10"/>
      <w:pgSz w:w="12240" w:h="15840"/>
      <w:pgMar w:top="851" w:right="851" w:bottom="153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F6B4D" w14:textId="77777777" w:rsidR="00DA3FB3" w:rsidRDefault="00DA3FB3" w:rsidP="00326F2F">
      <w:r>
        <w:separator/>
      </w:r>
    </w:p>
  </w:endnote>
  <w:endnote w:type="continuationSeparator" w:id="0">
    <w:p w14:paraId="690C96D8" w14:textId="77777777" w:rsidR="00DA3FB3" w:rsidRDefault="00DA3FB3" w:rsidP="0032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5 Helvetica Light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4929" w14:textId="60F6087B" w:rsidR="00954C2D" w:rsidRDefault="005F69A5" w:rsidP="00954C2D">
    <w:pPr>
      <w:pStyle w:val="SenderAddress"/>
      <w:ind w:left="0"/>
      <w:jc w:val="center"/>
      <w:outlineLvl w:val="0"/>
      <w:rPr>
        <w:b/>
        <w:i w:val="0"/>
        <w:szCs w:val="20"/>
      </w:rPr>
    </w:pPr>
    <w:r>
      <w:rPr>
        <w:b/>
        <w:i w:val="0"/>
        <w:szCs w:val="20"/>
      </w:rPr>
      <w:t xml:space="preserve">Dr. Kevin Miller – Mind-Body </w:t>
    </w:r>
    <w:proofErr w:type="spellStart"/>
    <w:r>
      <w:rPr>
        <w:b/>
        <w:i w:val="0"/>
        <w:szCs w:val="20"/>
      </w:rPr>
      <w:t>Attunement</w:t>
    </w:r>
    <w:proofErr w:type="spellEnd"/>
    <w:r w:rsidR="00BA55B9" w:rsidRPr="00BA55B9">
      <w:rPr>
        <w:b/>
        <w:i w:val="0"/>
        <w:szCs w:val="20"/>
      </w:rPr>
      <w:t xml:space="preserve"> </w:t>
    </w:r>
    <w:r>
      <w:rPr>
        <w:b/>
        <w:i w:val="0"/>
        <w:szCs w:val="20"/>
      </w:rPr>
      <w:t>Therapy</w:t>
    </w:r>
    <w:r w:rsidR="00D926A0">
      <w:rPr>
        <w:b/>
        <w:i w:val="0"/>
        <w:szCs w:val="20"/>
      </w:rPr>
      <w:t xml:space="preserve"> ®</w:t>
    </w:r>
  </w:p>
  <w:p w14:paraId="40F855E9" w14:textId="7E0F3514" w:rsidR="00550AFE" w:rsidRPr="00C5309A" w:rsidRDefault="00AB38AF" w:rsidP="00954C2D">
    <w:pPr>
      <w:pStyle w:val="SenderAddress"/>
      <w:ind w:left="0"/>
      <w:jc w:val="center"/>
      <w:outlineLvl w:val="0"/>
      <w:rPr>
        <w:sz w:val="16"/>
        <w:szCs w:val="16"/>
      </w:rPr>
    </w:pPr>
    <w:r>
      <w:rPr>
        <w:noProof/>
        <w:sz w:val="16"/>
        <w:szCs w:val="16"/>
        <w:lang w:eastAsia="en-CA"/>
      </w:rPr>
      <w:drawing>
        <wp:anchor distT="0" distB="0" distL="114300" distR="114300" simplePos="0" relativeHeight="251672576" behindDoc="1" locked="0" layoutInCell="1" allowOverlap="1" wp14:anchorId="23E81F8B" wp14:editId="1B0ED41E">
          <wp:simplePos x="0" y="0"/>
          <wp:positionH relativeFrom="column">
            <wp:posOffset>-536575</wp:posOffset>
          </wp:positionH>
          <wp:positionV relativeFrom="paragraph">
            <wp:posOffset>5080</wp:posOffset>
          </wp:positionV>
          <wp:extent cx="7776210" cy="678180"/>
          <wp:effectExtent l="19050" t="0" r="0" b="0"/>
          <wp:wrapNone/>
          <wp:docPr id="5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64C1" w14:textId="77777777" w:rsidR="00FC647F" w:rsidRDefault="00FC647F" w:rsidP="00AB38AF">
    <w:pPr>
      <w:pStyle w:val="SenderAddress"/>
      <w:ind w:left="0"/>
      <w:jc w:val="center"/>
      <w:outlineLvl w:val="0"/>
      <w:rPr>
        <w:b/>
        <w:i w:val="0"/>
        <w:sz w:val="16"/>
        <w:szCs w:val="16"/>
      </w:rPr>
    </w:pPr>
  </w:p>
  <w:p w14:paraId="62061F92" w14:textId="79EA4888" w:rsidR="00924EC6" w:rsidRPr="00FC647F" w:rsidRDefault="005F69A5" w:rsidP="00AB38AF">
    <w:pPr>
      <w:pStyle w:val="SenderAddress"/>
      <w:ind w:left="0"/>
      <w:jc w:val="center"/>
      <w:outlineLvl w:val="0"/>
      <w:rPr>
        <w:b/>
        <w:i w:val="0"/>
        <w:sz w:val="14"/>
        <w:szCs w:val="14"/>
      </w:rPr>
    </w:pPr>
    <w:r>
      <w:rPr>
        <w:b/>
        <w:i w:val="0"/>
        <w:sz w:val="14"/>
        <w:szCs w:val="14"/>
      </w:rPr>
      <w:t xml:space="preserve">Dr. Kevin Miller - Mind-Body </w:t>
    </w:r>
    <w:proofErr w:type="spellStart"/>
    <w:r>
      <w:rPr>
        <w:b/>
        <w:i w:val="0"/>
        <w:sz w:val="14"/>
        <w:szCs w:val="14"/>
      </w:rPr>
      <w:t>Attunement</w:t>
    </w:r>
    <w:proofErr w:type="spellEnd"/>
    <w:r>
      <w:rPr>
        <w:b/>
        <w:i w:val="0"/>
        <w:sz w:val="14"/>
        <w:szCs w:val="14"/>
      </w:rPr>
      <w:t xml:space="preserve"> Therapy</w:t>
    </w:r>
    <w:r w:rsidR="00D926A0">
      <w:rPr>
        <w:b/>
        <w:i w:val="0"/>
        <w:sz w:val="14"/>
        <w:szCs w:val="14"/>
      </w:rPr>
      <w:t xml:space="preserve"> ®</w:t>
    </w:r>
  </w:p>
  <w:p w14:paraId="3F2CE377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Phone: 250-558-9735</w:t>
    </w:r>
  </w:p>
  <w:p w14:paraId="1DFBB29A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Info@DrKevinMiller.ca</w:t>
    </w:r>
  </w:p>
  <w:p w14:paraId="5BFF7D55" w14:textId="77777777" w:rsidR="00AB38AF" w:rsidRPr="00FC647F" w:rsidRDefault="00AB38AF" w:rsidP="00AB38AF">
    <w:pPr>
      <w:pStyle w:val="Footer"/>
      <w:jc w:val="center"/>
      <w:rPr>
        <w:sz w:val="14"/>
        <w:szCs w:val="14"/>
      </w:rPr>
    </w:pPr>
    <w:r w:rsidRPr="00FC647F">
      <w:rPr>
        <w:sz w:val="14"/>
        <w:szCs w:val="14"/>
      </w:rPr>
      <w:t>www.DrKevinMiller.ca</w:t>
    </w:r>
  </w:p>
  <w:p w14:paraId="73781957" w14:textId="77777777" w:rsidR="00AB38AF" w:rsidRDefault="00AB38AF">
    <w:pPr>
      <w:pStyle w:val="Footer"/>
    </w:pPr>
    <w:r w:rsidRPr="00AB38AF">
      <w:rPr>
        <w:noProof/>
        <w:lang w:eastAsia="en-CA"/>
      </w:rPr>
      <w:drawing>
        <wp:anchor distT="0" distB="0" distL="114300" distR="114300" simplePos="0" relativeHeight="251670528" behindDoc="1" locked="0" layoutInCell="1" allowOverlap="1" wp14:anchorId="34087D58" wp14:editId="44BD568F">
          <wp:simplePos x="0" y="0"/>
          <wp:positionH relativeFrom="column">
            <wp:posOffset>-544195</wp:posOffset>
          </wp:positionH>
          <wp:positionV relativeFrom="paragraph">
            <wp:posOffset>-82550</wp:posOffset>
          </wp:positionV>
          <wp:extent cx="7776210" cy="678180"/>
          <wp:effectExtent l="19050" t="0" r="0" b="0"/>
          <wp:wrapNone/>
          <wp:docPr id="12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7A5A" w14:textId="77777777" w:rsidR="00DA3FB3" w:rsidRDefault="00DA3FB3" w:rsidP="00326F2F">
      <w:r>
        <w:separator/>
      </w:r>
    </w:p>
  </w:footnote>
  <w:footnote w:type="continuationSeparator" w:id="0">
    <w:p w14:paraId="2792EC7F" w14:textId="77777777" w:rsidR="00DA3FB3" w:rsidRDefault="00DA3FB3" w:rsidP="0032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8D93" w14:textId="54CAFD0E" w:rsidR="00AB38AF" w:rsidRDefault="00D926A0">
    <w:pPr>
      <w:pStyle w:val="Header"/>
    </w:pPr>
    <w:r>
      <w:rPr>
        <w:rFonts w:ascii="45 Helvetica Light" w:hAnsi="45 Helvetica Light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29E746" wp14:editId="5659FBE1">
              <wp:simplePos x="0" y="0"/>
              <wp:positionH relativeFrom="column">
                <wp:posOffset>3618230</wp:posOffset>
              </wp:positionH>
              <wp:positionV relativeFrom="paragraph">
                <wp:posOffset>1586230</wp:posOffset>
              </wp:positionV>
              <wp:extent cx="3200400" cy="6483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00400" cy="648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76C003" w14:textId="77777777" w:rsidR="005F69A5" w:rsidRPr="005F69A5" w:rsidRDefault="005F69A5" w:rsidP="005F69A5">
                          <w:pPr>
                            <w:pStyle w:val="CompanyNameHere02"/>
                            <w:rPr>
                              <w:sz w:val="24"/>
                              <w:szCs w:val="24"/>
                            </w:rPr>
                          </w:pPr>
                          <w:r w:rsidRPr="005F69A5">
                            <w:rPr>
                              <w:sz w:val="24"/>
                              <w:szCs w:val="24"/>
                            </w:rPr>
                            <w:t>Dr. Kevin Miller</w:t>
                          </w:r>
                        </w:p>
                        <w:p w14:paraId="5EB328A8" w14:textId="0BB866B3" w:rsidR="00AB38AF" w:rsidRPr="005F69A5" w:rsidRDefault="005F69A5" w:rsidP="005F69A5">
                          <w:pPr>
                            <w:pStyle w:val="CompanyNameHere02"/>
                            <w:rPr>
                              <w:b w:val="0"/>
                            </w:rPr>
                          </w:pPr>
                          <w:r w:rsidRPr="005F69A5">
                            <w:rPr>
                              <w:b w:val="0"/>
                            </w:rPr>
                            <w:t>Mind-Body Attunement Therapy</w:t>
                          </w:r>
                          <w:r w:rsidR="00D926A0">
                            <w:rPr>
                              <w:b w:val="0"/>
                            </w:rPr>
                            <w:t xml:space="preserve"> ®</w:t>
                          </w:r>
                        </w:p>
                        <w:p w14:paraId="764811F8" w14:textId="77777777" w:rsidR="005F69A5" w:rsidRDefault="005F69A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E7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84.9pt;margin-top:124.9pt;width:252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" filled="f" stroked="f">
              <v:textbox>
                <w:txbxContent>
                  <w:p w14:paraId="1B76C003" w14:textId="77777777" w:rsidR="005F69A5" w:rsidRPr="005F69A5" w:rsidRDefault="005F69A5" w:rsidP="005F69A5">
                    <w:pPr>
                      <w:pStyle w:val="CompanyNameHere02"/>
                      <w:rPr>
                        <w:sz w:val="24"/>
                        <w:szCs w:val="24"/>
                      </w:rPr>
                    </w:pPr>
                    <w:r w:rsidRPr="005F69A5">
                      <w:rPr>
                        <w:sz w:val="24"/>
                        <w:szCs w:val="24"/>
                      </w:rPr>
                      <w:t>Dr. Kevin Miller</w:t>
                    </w:r>
                  </w:p>
                  <w:p w14:paraId="5EB328A8" w14:textId="0BB866B3" w:rsidR="00AB38AF" w:rsidRPr="005F69A5" w:rsidRDefault="005F69A5" w:rsidP="005F69A5">
                    <w:pPr>
                      <w:pStyle w:val="CompanyNameHere02"/>
                      <w:rPr>
                        <w:b w:val="0"/>
                      </w:rPr>
                    </w:pPr>
                    <w:r w:rsidRPr="005F69A5">
                      <w:rPr>
                        <w:b w:val="0"/>
                      </w:rPr>
                      <w:t>Mind-Body Attunement Therapy</w:t>
                    </w:r>
                    <w:r w:rsidR="00D926A0">
                      <w:rPr>
                        <w:b w:val="0"/>
                      </w:rPr>
                      <w:t xml:space="preserve"> ®</w:t>
                    </w:r>
                  </w:p>
                  <w:p w14:paraId="764811F8" w14:textId="77777777" w:rsidR="005F69A5" w:rsidRDefault="005F69A5"/>
                </w:txbxContent>
              </v:textbox>
            </v:shape>
          </w:pict>
        </mc:Fallback>
      </mc:AlternateContent>
    </w:r>
    <w:r>
      <w:rPr>
        <w:rFonts w:ascii="45 Helvetica Light" w:hAnsi="45 Helvetica Light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466A3D" wp14:editId="5E403BE7">
              <wp:simplePos x="0" y="0"/>
              <wp:positionH relativeFrom="column">
                <wp:posOffset>-100330</wp:posOffset>
              </wp:positionH>
              <wp:positionV relativeFrom="paragraph">
                <wp:posOffset>954405</wp:posOffset>
              </wp:positionV>
              <wp:extent cx="4901565" cy="146113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01565" cy="1461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9F2193" w14:textId="019BCE88" w:rsidR="00AB38AF" w:rsidRPr="00783031" w:rsidRDefault="000D1CCE" w:rsidP="00AB38AF">
                          <w:pPr>
                            <w:pStyle w:val="InvoiceNo"/>
                            <w:rPr>
                              <w:lang w:val="en-C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CA"/>
                            </w:rPr>
                            <w:t xml:space="preserve">Consent to </w:t>
                          </w:r>
                          <w:r w:rsidR="003202FD">
                            <w:rPr>
                              <w:sz w:val="28"/>
                              <w:szCs w:val="28"/>
                              <w:lang w:val="en-CA"/>
                            </w:rPr>
                            <w:t>Release of Information</w:t>
                          </w:r>
                        </w:p>
                        <w:p w14:paraId="22D80E33" w14:textId="77777777" w:rsidR="00AB38AF" w:rsidRDefault="00AB38AF" w:rsidP="00AB38AF">
                          <w:pPr>
                            <w:pStyle w:val="InvoiceN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466A3D" id="Text Box 2" o:spid="_x0000_s1027" type="#_x0000_t202" style="position:absolute;margin-left:-7.9pt;margin-top:75.15pt;width:385.95pt;height:1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" stroked="f">
              <v:textbox>
                <w:txbxContent>
                  <w:p w14:paraId="7B9F2193" w14:textId="019BCE88" w:rsidR="00AB38AF" w:rsidRPr="00783031" w:rsidRDefault="000D1CCE" w:rsidP="00AB38AF">
                    <w:pPr>
                      <w:pStyle w:val="InvoiceNo"/>
                      <w:rPr>
                        <w:lang w:val="en-CA"/>
                      </w:rPr>
                    </w:pPr>
                    <w:r>
                      <w:rPr>
                        <w:sz w:val="28"/>
                        <w:szCs w:val="28"/>
                        <w:lang w:val="en-CA"/>
                      </w:rPr>
                      <w:t xml:space="preserve">Consent to </w:t>
                    </w:r>
                    <w:r w:rsidR="003202FD">
                      <w:rPr>
                        <w:sz w:val="28"/>
                        <w:szCs w:val="28"/>
                        <w:lang w:val="en-CA"/>
                      </w:rPr>
                      <w:t>Release of Information</w:t>
                    </w:r>
                  </w:p>
                  <w:p w14:paraId="22D80E33" w14:textId="77777777" w:rsidR="00AB38AF" w:rsidRDefault="00AB38AF" w:rsidP="00AB38AF">
                    <w:pPr>
                      <w:pStyle w:val="InvoiceNo"/>
                    </w:pPr>
                  </w:p>
                </w:txbxContent>
              </v:textbox>
            </v:shape>
          </w:pict>
        </mc:Fallback>
      </mc:AlternateContent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75A2F333" wp14:editId="0758D601">
          <wp:simplePos x="0" y="0"/>
          <wp:positionH relativeFrom="column">
            <wp:posOffset>-544195</wp:posOffset>
          </wp:positionH>
          <wp:positionV relativeFrom="paragraph">
            <wp:posOffset>-464820</wp:posOffset>
          </wp:positionV>
          <wp:extent cx="7781925" cy="1066800"/>
          <wp:effectExtent l="19050" t="0" r="9525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6432" behindDoc="1" locked="0" layoutInCell="1" allowOverlap="1" wp14:anchorId="76169C2F" wp14:editId="5C729D46">
          <wp:simplePos x="0" y="0"/>
          <wp:positionH relativeFrom="column">
            <wp:posOffset>5742305</wp:posOffset>
          </wp:positionH>
          <wp:positionV relativeFrom="paragraph">
            <wp:posOffset>655320</wp:posOffset>
          </wp:positionV>
          <wp:extent cx="1146810" cy="861060"/>
          <wp:effectExtent l="1905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bbc.co.uk/radio4/history/inourtime/media/iot_body_brain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7B5F"/>
    <w:multiLevelType w:val="hybridMultilevel"/>
    <w:tmpl w:val="3C8C25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B9C"/>
    <w:multiLevelType w:val="hybridMultilevel"/>
    <w:tmpl w:val="2A6E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1"/>
    <w:rsid w:val="00027A2E"/>
    <w:rsid w:val="000555B7"/>
    <w:rsid w:val="00056181"/>
    <w:rsid w:val="000815E4"/>
    <w:rsid w:val="000A6329"/>
    <w:rsid w:val="000D1CCE"/>
    <w:rsid w:val="000F2259"/>
    <w:rsid w:val="001056B6"/>
    <w:rsid w:val="00145FD9"/>
    <w:rsid w:val="00167E48"/>
    <w:rsid w:val="001702A7"/>
    <w:rsid w:val="001727B0"/>
    <w:rsid w:val="001B47AD"/>
    <w:rsid w:val="001C4FFC"/>
    <w:rsid w:val="001F2C1B"/>
    <w:rsid w:val="00216B92"/>
    <w:rsid w:val="00245D0B"/>
    <w:rsid w:val="00267E96"/>
    <w:rsid w:val="002947E4"/>
    <w:rsid w:val="002A16BC"/>
    <w:rsid w:val="002B5110"/>
    <w:rsid w:val="003202FD"/>
    <w:rsid w:val="00321E8E"/>
    <w:rsid w:val="00326F2F"/>
    <w:rsid w:val="00340D9A"/>
    <w:rsid w:val="00351656"/>
    <w:rsid w:val="00372038"/>
    <w:rsid w:val="00395C91"/>
    <w:rsid w:val="003A34AF"/>
    <w:rsid w:val="003C1BB3"/>
    <w:rsid w:val="003D0351"/>
    <w:rsid w:val="003D0ACD"/>
    <w:rsid w:val="00432914"/>
    <w:rsid w:val="00455B04"/>
    <w:rsid w:val="00463AE0"/>
    <w:rsid w:val="0049285C"/>
    <w:rsid w:val="004A1524"/>
    <w:rsid w:val="004A3154"/>
    <w:rsid w:val="004C25FD"/>
    <w:rsid w:val="004C313D"/>
    <w:rsid w:val="004C72D2"/>
    <w:rsid w:val="004D403C"/>
    <w:rsid w:val="0051403B"/>
    <w:rsid w:val="00517382"/>
    <w:rsid w:val="0054346A"/>
    <w:rsid w:val="005441B3"/>
    <w:rsid w:val="00550AFE"/>
    <w:rsid w:val="005545EF"/>
    <w:rsid w:val="00560D56"/>
    <w:rsid w:val="0056647B"/>
    <w:rsid w:val="005751C3"/>
    <w:rsid w:val="00590DD1"/>
    <w:rsid w:val="005E413F"/>
    <w:rsid w:val="005E55D4"/>
    <w:rsid w:val="005F69A5"/>
    <w:rsid w:val="005F7E5C"/>
    <w:rsid w:val="00624DA5"/>
    <w:rsid w:val="00625DAA"/>
    <w:rsid w:val="00626FD0"/>
    <w:rsid w:val="006401BF"/>
    <w:rsid w:val="006768E6"/>
    <w:rsid w:val="006B133C"/>
    <w:rsid w:val="006B2EBD"/>
    <w:rsid w:val="006B4827"/>
    <w:rsid w:val="006F3CDE"/>
    <w:rsid w:val="0070366B"/>
    <w:rsid w:val="00715BF1"/>
    <w:rsid w:val="00722E50"/>
    <w:rsid w:val="00740AFA"/>
    <w:rsid w:val="007410D8"/>
    <w:rsid w:val="0075021F"/>
    <w:rsid w:val="0075504F"/>
    <w:rsid w:val="0075706B"/>
    <w:rsid w:val="00791BAE"/>
    <w:rsid w:val="007A0FC8"/>
    <w:rsid w:val="007E27F5"/>
    <w:rsid w:val="007E3706"/>
    <w:rsid w:val="00805910"/>
    <w:rsid w:val="008472D9"/>
    <w:rsid w:val="00862A40"/>
    <w:rsid w:val="0087631E"/>
    <w:rsid w:val="008A2EB2"/>
    <w:rsid w:val="008B4549"/>
    <w:rsid w:val="00924EC6"/>
    <w:rsid w:val="009342FE"/>
    <w:rsid w:val="00943C2B"/>
    <w:rsid w:val="00946EB0"/>
    <w:rsid w:val="00954C2D"/>
    <w:rsid w:val="0095570F"/>
    <w:rsid w:val="00956F4B"/>
    <w:rsid w:val="009675D6"/>
    <w:rsid w:val="009B1D88"/>
    <w:rsid w:val="009C73E3"/>
    <w:rsid w:val="009E6E5B"/>
    <w:rsid w:val="00A4315C"/>
    <w:rsid w:val="00A723FA"/>
    <w:rsid w:val="00A865E6"/>
    <w:rsid w:val="00A9698E"/>
    <w:rsid w:val="00AA04D9"/>
    <w:rsid w:val="00AB38AF"/>
    <w:rsid w:val="00AB79EB"/>
    <w:rsid w:val="00AD0DB6"/>
    <w:rsid w:val="00B0746B"/>
    <w:rsid w:val="00B143D0"/>
    <w:rsid w:val="00B16C1A"/>
    <w:rsid w:val="00B17016"/>
    <w:rsid w:val="00B54676"/>
    <w:rsid w:val="00B72C58"/>
    <w:rsid w:val="00B81C0D"/>
    <w:rsid w:val="00B8641A"/>
    <w:rsid w:val="00B90A42"/>
    <w:rsid w:val="00B96510"/>
    <w:rsid w:val="00BA55B9"/>
    <w:rsid w:val="00BA69D9"/>
    <w:rsid w:val="00BC2797"/>
    <w:rsid w:val="00BE0A72"/>
    <w:rsid w:val="00C01255"/>
    <w:rsid w:val="00C10BB7"/>
    <w:rsid w:val="00C20186"/>
    <w:rsid w:val="00C5309A"/>
    <w:rsid w:val="00C62055"/>
    <w:rsid w:val="00C66B6B"/>
    <w:rsid w:val="00C929B4"/>
    <w:rsid w:val="00CA5475"/>
    <w:rsid w:val="00CC0618"/>
    <w:rsid w:val="00CC5813"/>
    <w:rsid w:val="00CD001A"/>
    <w:rsid w:val="00CD5679"/>
    <w:rsid w:val="00CE677F"/>
    <w:rsid w:val="00D370F9"/>
    <w:rsid w:val="00D4683D"/>
    <w:rsid w:val="00D926A0"/>
    <w:rsid w:val="00DA3FB3"/>
    <w:rsid w:val="00DB0F33"/>
    <w:rsid w:val="00DB3740"/>
    <w:rsid w:val="00DC6DF0"/>
    <w:rsid w:val="00DE1899"/>
    <w:rsid w:val="00DF43C0"/>
    <w:rsid w:val="00E11121"/>
    <w:rsid w:val="00E21CDF"/>
    <w:rsid w:val="00E21E49"/>
    <w:rsid w:val="00E27008"/>
    <w:rsid w:val="00E90B6E"/>
    <w:rsid w:val="00EB7242"/>
    <w:rsid w:val="00ED64FE"/>
    <w:rsid w:val="00F24ECC"/>
    <w:rsid w:val="00F42256"/>
    <w:rsid w:val="00F70485"/>
    <w:rsid w:val="00F70F3A"/>
    <w:rsid w:val="00F802DE"/>
    <w:rsid w:val="00FA1DBD"/>
    <w:rsid w:val="00FB03F0"/>
    <w:rsid w:val="00FC647F"/>
    <w:rsid w:val="00FE00ED"/>
    <w:rsid w:val="00FF0A94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oNotEmbedSmartTags/>
  <w:decimalSymbol w:val="."/>
  <w:listSeparator w:val=","/>
  <w14:docId w14:val="39226DAD"/>
  <w15:docId w15:val="{1EAC31A1-1CBA-4EE8-8123-710AEE0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95214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styleId="Hyperlink">
    <w:name w:val="Hyperlink"/>
    <w:basedOn w:val="DefaultParagraphFont"/>
    <w:rsid w:val="00952148"/>
    <w:rPr>
      <w:color w:val="0000FF"/>
      <w:u w:val="single"/>
    </w:rPr>
  </w:style>
  <w:style w:type="paragraph" w:styleId="BodyText3">
    <w:name w:val="Body Text 3"/>
    <w:basedOn w:val="Normal"/>
    <w:rsid w:val="00952148"/>
    <w:rPr>
      <w:rFonts w:ascii="Times" w:eastAsia="Times" w:hAnsi="Times"/>
      <w:b/>
      <w:color w:val="411D0E"/>
      <w:szCs w:val="20"/>
    </w:rPr>
  </w:style>
  <w:style w:type="paragraph" w:customStyle="1" w:styleId="BoxesHeading2">
    <w:name w:val="Boxes Heading2"/>
    <w:rsid w:val="00952148"/>
    <w:pPr>
      <w:spacing w:before="800"/>
      <w:jc w:val="center"/>
    </w:pPr>
    <w:rPr>
      <w:i/>
      <w:noProof/>
      <w:sz w:val="24"/>
      <w:lang w:val="en-US" w:eastAsia="en-US"/>
    </w:rPr>
  </w:style>
  <w:style w:type="paragraph" w:customStyle="1" w:styleId="Boxes10">
    <w:name w:val="Boxes10"/>
    <w:basedOn w:val="Normal"/>
    <w:rsid w:val="00952148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NoParagraphStyle">
    <w:name w:val="[No Paragraph Style]"/>
    <w:rsid w:val="0061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customStyle="1" w:styleId="InvoiceNo">
    <w:name w:val="Invoice No"/>
    <w:basedOn w:val="Normal"/>
    <w:link w:val="InvoiceN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b/>
      <w:color w:val="585747"/>
    </w:rPr>
  </w:style>
  <w:style w:type="paragraph" w:customStyle="1" w:styleId="tableInput">
    <w:name w:val="table Input"/>
    <w:basedOn w:val="BOX"/>
    <w:rsid w:val="00C20186"/>
    <w:pPr>
      <w:spacing w:before="120"/>
    </w:pPr>
    <w:rPr>
      <w:rFonts w:ascii="Arial" w:hAnsi="Arial"/>
    </w:rPr>
  </w:style>
  <w:style w:type="paragraph" w:customStyle="1" w:styleId="BOX">
    <w:name w:val="BOX"/>
    <w:basedOn w:val="Normal"/>
    <w:link w:val="BOXChar"/>
    <w:rsid w:val="006171A5"/>
    <w:pPr>
      <w:jc w:val="center"/>
    </w:pPr>
    <w:rPr>
      <w:rFonts w:ascii="Helvetica" w:hAnsi="Helvetica"/>
      <w:b/>
      <w:color w:val="585747"/>
      <w:sz w:val="20"/>
    </w:rPr>
  </w:style>
  <w:style w:type="paragraph" w:customStyle="1" w:styleId="MonthDayYear">
    <w:name w:val="Month Day Year"/>
    <w:basedOn w:val="Normal"/>
    <w:link w:val="MonthDayYear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b/>
      <w:color w:val="585747"/>
      <w:sz w:val="20"/>
      <w:szCs w:val="20"/>
    </w:rPr>
  </w:style>
  <w:style w:type="character" w:customStyle="1" w:styleId="InvoiceNoChar">
    <w:name w:val="Invoice No Char"/>
    <w:basedOn w:val="DefaultParagraphFont"/>
    <w:link w:val="InvoiceNo"/>
    <w:rsid w:val="00C20186"/>
    <w:rPr>
      <w:rFonts w:ascii="Arial" w:hAnsi="Arial" w:cs="Arial"/>
      <w:b/>
      <w:color w:val="585747"/>
      <w:sz w:val="24"/>
      <w:szCs w:val="24"/>
    </w:rPr>
  </w:style>
  <w:style w:type="paragraph" w:customStyle="1" w:styleId="logobox">
    <w:name w:val="logo box"/>
    <w:basedOn w:val="Normal"/>
    <w:link w:val="logobox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color w:val="585747"/>
      <w:sz w:val="22"/>
    </w:rPr>
  </w:style>
  <w:style w:type="character" w:customStyle="1" w:styleId="MonthDayYearChar">
    <w:name w:val="Month Day Year Char"/>
    <w:basedOn w:val="DefaultParagraphFont"/>
    <w:link w:val="MonthDayYear"/>
    <w:rsid w:val="00C20186"/>
    <w:rPr>
      <w:rFonts w:ascii="Arial" w:hAnsi="Arial" w:cs="Arial"/>
      <w:b/>
      <w:color w:val="585747"/>
    </w:rPr>
  </w:style>
  <w:style w:type="paragraph" w:customStyle="1" w:styleId="Toshipto">
    <w:name w:val="To/ship to"/>
    <w:basedOn w:val="Normal"/>
    <w:link w:val="Toshipt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logoboxChar">
    <w:name w:val="logo box Char"/>
    <w:basedOn w:val="DefaultParagraphFont"/>
    <w:link w:val="logobox"/>
    <w:rsid w:val="00C20186"/>
    <w:rPr>
      <w:rFonts w:ascii="Arial" w:hAnsi="Arial" w:cs="Arial"/>
      <w:color w:val="585747"/>
      <w:sz w:val="22"/>
      <w:szCs w:val="24"/>
    </w:rPr>
  </w:style>
  <w:style w:type="paragraph" w:customStyle="1" w:styleId="CompanyNameHere01">
    <w:name w:val="Company Name Here 01"/>
    <w:basedOn w:val="Normal"/>
    <w:link w:val="CompanyNameHere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ToshiptoChar">
    <w:name w:val="To/ship to Char"/>
    <w:basedOn w:val="DefaultParagraphFont"/>
    <w:link w:val="Toshipto"/>
    <w:rsid w:val="00C20186"/>
    <w:rPr>
      <w:rFonts w:ascii="Arial" w:hAnsi="Arial"/>
      <w:b/>
      <w:color w:val="585747"/>
    </w:rPr>
  </w:style>
  <w:style w:type="paragraph" w:customStyle="1" w:styleId="Address01">
    <w:name w:val="Address 01"/>
    <w:basedOn w:val="Normal"/>
    <w:link w:val="Address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1Char">
    <w:name w:val="Company Name Here 01 Char"/>
    <w:basedOn w:val="DefaultParagraphFont"/>
    <w:link w:val="CompanyNameHere01"/>
    <w:rsid w:val="00C20186"/>
    <w:rPr>
      <w:rFonts w:ascii="Arial" w:hAnsi="Arial"/>
      <w:color w:val="585747"/>
    </w:rPr>
  </w:style>
  <w:style w:type="paragraph" w:customStyle="1" w:styleId="CompanyNameHere02">
    <w:name w:val="Company Name Here 02"/>
    <w:basedOn w:val="Normal"/>
    <w:link w:val="CompanyNameHere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Address01Char">
    <w:name w:val="Address 01 Char"/>
    <w:basedOn w:val="DefaultParagraphFont"/>
    <w:link w:val="Address01"/>
    <w:rsid w:val="00C20186"/>
    <w:rPr>
      <w:rFonts w:ascii="Arial" w:hAnsi="Arial"/>
      <w:color w:val="585747"/>
    </w:rPr>
  </w:style>
  <w:style w:type="paragraph" w:customStyle="1" w:styleId="Address02">
    <w:name w:val="Address 02"/>
    <w:basedOn w:val="Normal"/>
    <w:link w:val="Address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2Char">
    <w:name w:val="Company Name Here 02 Char"/>
    <w:basedOn w:val="DefaultParagraphFont"/>
    <w:link w:val="CompanyNameHere02"/>
    <w:rsid w:val="00C20186"/>
    <w:rPr>
      <w:rFonts w:ascii="Arial" w:hAnsi="Arial"/>
      <w:b/>
      <w:color w:val="5857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48"/>
    <w:rPr>
      <w:rFonts w:ascii="Tahoma" w:hAnsi="Tahoma" w:cs="Tahoma"/>
      <w:sz w:val="16"/>
      <w:szCs w:val="16"/>
    </w:rPr>
  </w:style>
  <w:style w:type="character" w:customStyle="1" w:styleId="Address02Char">
    <w:name w:val="Address 02 Char"/>
    <w:basedOn w:val="DefaultParagraphFont"/>
    <w:link w:val="Address02"/>
    <w:rsid w:val="00C20186"/>
    <w:rPr>
      <w:rFonts w:ascii="Arial" w:hAnsi="Arial"/>
      <w:color w:val="58574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48"/>
    <w:rPr>
      <w:rFonts w:ascii="Tahoma" w:hAnsi="Tahoma" w:cs="Tahoma"/>
      <w:sz w:val="16"/>
      <w:szCs w:val="16"/>
      <w:lang w:val="en-US" w:eastAsia="en-US"/>
    </w:rPr>
  </w:style>
  <w:style w:type="character" w:customStyle="1" w:styleId="BOXChar">
    <w:name w:val="BOX Char"/>
    <w:basedOn w:val="DefaultParagraphFont"/>
    <w:link w:val="BOX"/>
    <w:rsid w:val="00C20186"/>
    <w:rPr>
      <w:rFonts w:ascii="Helvetica" w:hAnsi="Helvetica"/>
      <w:b/>
      <w:color w:val="585747"/>
      <w:szCs w:val="24"/>
    </w:rPr>
  </w:style>
  <w:style w:type="paragraph" w:styleId="Footer">
    <w:name w:val="footer"/>
    <w:basedOn w:val="Normal"/>
    <w:link w:val="FooterChar"/>
    <w:uiPriority w:val="99"/>
    <w:rsid w:val="00CA5475"/>
    <w:pPr>
      <w:tabs>
        <w:tab w:val="center" w:pos="4320"/>
        <w:tab w:val="right" w:pos="8640"/>
      </w:tabs>
    </w:pPr>
    <w:rPr>
      <w:rFonts w:ascii="Arial" w:hAnsi="Arial"/>
      <w:sz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A5475"/>
    <w:rPr>
      <w:rFonts w:ascii="Arial" w:hAnsi="Arial"/>
      <w:szCs w:val="24"/>
      <w:lang w:eastAsia="en-US"/>
    </w:rPr>
  </w:style>
  <w:style w:type="paragraph" w:customStyle="1" w:styleId="SenderAddress">
    <w:name w:val="Sender Address"/>
    <w:basedOn w:val="Normal"/>
    <w:rsid w:val="00CA5475"/>
    <w:pPr>
      <w:ind w:left="4320"/>
      <w:jc w:val="right"/>
    </w:pPr>
    <w:rPr>
      <w:rFonts w:ascii="Arial" w:hAnsi="Arial"/>
      <w:i/>
      <w:sz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26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2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E0A7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1D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D8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Kevin%20Miller\AppData\Roaming\Microsoft\Templates\HP_HealthStylish_invoice_TP1037894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8696-0737-424D-A2F4-36B9A2D8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C:\Users\Dr. Kevin Miller\AppData\Roaming\Microsoft\Templates\HP_HealthStylish_invoice_TP10378949.dot</Template>
  <TotalTime>2</TotalTime>
  <Pages>1</Pages>
  <Words>77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Kevin Miller</dc:creator>
  <cp:lastModifiedBy>Dr. Kevin Miller</cp:lastModifiedBy>
  <cp:revision>2</cp:revision>
  <cp:lastPrinted>2015-10-23T15:04:00Z</cp:lastPrinted>
  <dcterms:created xsi:type="dcterms:W3CDTF">2020-05-30T17:12:00Z</dcterms:created>
  <dcterms:modified xsi:type="dcterms:W3CDTF">2020-05-30T17:12:00Z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TC103789499990</vt:lpwstr>
  </property>
</Properties>
</file>